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1E0" w:firstRow="1" w:lastRow="1" w:firstColumn="1" w:lastColumn="1" w:noHBand="0" w:noVBand="0"/>
      </w:tblPr>
      <w:tblGrid>
        <w:gridCol w:w="5060"/>
        <w:gridCol w:w="3778"/>
      </w:tblGrid>
      <w:tr w:rsidR="00BB3CA7" w:rsidRPr="00983E5D" w:rsidTr="00902946">
        <w:tc>
          <w:tcPr>
            <w:tcW w:w="5211" w:type="dxa"/>
            <w:vAlign w:val="center"/>
          </w:tcPr>
          <w:p w:rsidR="00BB3CA7" w:rsidRPr="002F4FA6" w:rsidRDefault="00BB3CA7" w:rsidP="00A13BF0">
            <w:pPr>
              <w:rPr>
                <w:b/>
              </w:rPr>
            </w:pPr>
            <w:r w:rsidRPr="002F4FA6">
              <w:rPr>
                <w:b/>
              </w:rPr>
              <w:t xml:space="preserve">TP </w:t>
            </w:r>
            <w:r w:rsidR="00902946">
              <w:rPr>
                <w:b/>
              </w:rPr>
              <w:t>1</w:t>
            </w:r>
            <w:r w:rsidR="00630EC3">
              <w:rPr>
                <w:b/>
              </w:rPr>
              <w:t xml:space="preserve"> – </w:t>
            </w:r>
            <w:r w:rsidR="0092733F">
              <w:rPr>
                <w:b/>
              </w:rPr>
              <w:t>Analyse descriptive</w:t>
            </w:r>
          </w:p>
          <w:p w:rsidR="00BB3CA7" w:rsidRDefault="0092733F" w:rsidP="0092733F">
            <w:r>
              <w:t>GCI-2009, Hydrologie</w:t>
            </w:r>
          </w:p>
          <w:p w:rsidR="0092733F" w:rsidRPr="009239E2" w:rsidRDefault="0092733F" w:rsidP="0092733F">
            <w:r>
              <w:t>A</w:t>
            </w:r>
            <w:r w:rsidR="007231B1">
              <w:t>utomne</w:t>
            </w:r>
            <w:r>
              <w:t>-20</w:t>
            </w:r>
            <w:r w:rsidR="00616FFD">
              <w:t>20</w:t>
            </w:r>
          </w:p>
        </w:tc>
        <w:tc>
          <w:tcPr>
            <w:tcW w:w="3843" w:type="dxa"/>
            <w:vAlign w:val="center"/>
          </w:tcPr>
          <w:p w:rsidR="00BB3CA7" w:rsidRPr="00A13BF0" w:rsidRDefault="00983B50" w:rsidP="00305CB8">
            <w:pPr>
              <w:jc w:val="right"/>
            </w:pPr>
            <w:r w:rsidRPr="00A13BF0">
              <w:rPr>
                <w:noProof/>
                <w:lang w:eastAsia="fr-CA"/>
              </w:rPr>
              <w:drawing>
                <wp:inline distT="0" distB="0" distL="0" distR="0">
                  <wp:extent cx="1225550" cy="501650"/>
                  <wp:effectExtent l="0" t="0" r="0" b="0"/>
                  <wp:docPr id="1" name="Image 1" descr="ULnoi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Lnoi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5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18FB" w:rsidRDefault="003E18FB" w:rsidP="007321DE">
      <w:pPr>
        <w:pStyle w:val="Titre1"/>
        <w:keepNext w:val="0"/>
        <w:widowControl w:val="0"/>
        <w:spacing w:after="120"/>
      </w:pPr>
      <w:r>
        <w:t>Mandat</w:t>
      </w:r>
    </w:p>
    <w:p w:rsidR="00110A6E" w:rsidRDefault="0092733F" w:rsidP="007321DE">
      <w:pPr>
        <w:spacing w:after="120"/>
        <w:rPr>
          <w:color w:val="000000"/>
        </w:rPr>
      </w:pPr>
      <w:r>
        <w:rPr>
          <w:color w:val="000000"/>
        </w:rPr>
        <w:t>Les observations du débit d’une rivière regorgent d’informations utiles aux hydrologues. Votre Mandat est d’effectuer une analyse descriptive sommaire à partir d’une chronique d’observations hydrologiques</w:t>
      </w:r>
      <w:r w:rsidR="00F83B82">
        <w:rPr>
          <w:color w:val="000000"/>
        </w:rPr>
        <w:t>.</w:t>
      </w:r>
    </w:p>
    <w:p w:rsidR="00F7550D" w:rsidRDefault="00F7550D" w:rsidP="007321DE">
      <w:pPr>
        <w:pStyle w:val="Titre1"/>
        <w:keepNext w:val="0"/>
        <w:widowControl w:val="0"/>
        <w:spacing w:after="120"/>
      </w:pPr>
      <w:r>
        <w:t>Objectifs</w:t>
      </w:r>
    </w:p>
    <w:p w:rsidR="00C402AE" w:rsidRPr="0092733F" w:rsidRDefault="00C402AE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 xml:space="preserve">Se familiariser avec la </w:t>
      </w:r>
      <w:r w:rsidR="0092733F">
        <w:t>notion d’hydrogramme</w:t>
      </w:r>
      <w:r w:rsidR="001013B6">
        <w:t>.</w:t>
      </w:r>
    </w:p>
    <w:p w:rsidR="0092733F" w:rsidRPr="0092733F" w:rsidRDefault="0092733F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>Identifier le régime hydrologique d’un cours d’eau.</w:t>
      </w:r>
    </w:p>
    <w:p w:rsidR="0092733F" w:rsidRPr="0092733F" w:rsidRDefault="0092733F" w:rsidP="00093B07">
      <w:pPr>
        <w:numPr>
          <w:ilvl w:val="0"/>
          <w:numId w:val="12"/>
        </w:numPr>
        <w:spacing w:before="0" w:after="0"/>
        <w:ind w:left="714" w:hanging="357"/>
        <w:rPr>
          <w:color w:val="7F7F7F"/>
        </w:rPr>
      </w:pPr>
      <w:r>
        <w:t>Extraire des indicateurs annuels.</w:t>
      </w:r>
    </w:p>
    <w:p w:rsidR="00F7550D" w:rsidRPr="0092733F" w:rsidRDefault="0092733F" w:rsidP="0092733F">
      <w:pPr>
        <w:numPr>
          <w:ilvl w:val="0"/>
          <w:numId w:val="12"/>
        </w:numPr>
        <w:spacing w:before="0" w:after="0"/>
        <w:ind w:left="714" w:hanging="357"/>
      </w:pPr>
      <w:r>
        <w:t>Redécouvrir l’environnement MATLAB</w:t>
      </w:r>
    </w:p>
    <w:p w:rsidR="003E18FB" w:rsidRDefault="003E18FB" w:rsidP="007321DE">
      <w:pPr>
        <w:pStyle w:val="Titre1"/>
        <w:keepNext w:val="0"/>
        <w:widowControl w:val="0"/>
        <w:spacing w:after="120"/>
      </w:pPr>
      <w:r>
        <w:t>Instructions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Téléchargez</w:t>
      </w:r>
      <w:r w:rsidR="0092733F">
        <w:rPr>
          <w:lang w:eastAsia="fr-CA"/>
        </w:rPr>
        <w:t xml:space="preserve"> le fichier de données GRDC</w:t>
      </w:r>
      <w:r w:rsidR="00B33450">
        <w:rPr>
          <w:lang w:eastAsia="fr-CA"/>
        </w:rPr>
        <w:t>.zip</w:t>
      </w:r>
      <w:r w:rsidR="0092733F">
        <w:rPr>
          <w:lang w:eastAsia="fr-CA"/>
        </w:rPr>
        <w:t xml:space="preserve"> et décompresse</w:t>
      </w:r>
      <w:r>
        <w:rPr>
          <w:lang w:eastAsia="fr-CA"/>
        </w:rPr>
        <w:t>z-</w:t>
      </w:r>
      <w:r w:rsidR="0092733F">
        <w:rPr>
          <w:lang w:eastAsia="fr-CA"/>
        </w:rPr>
        <w:t>le.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Identifiez</w:t>
      </w:r>
      <w:r w:rsidR="0092733F">
        <w:rPr>
          <w:lang w:eastAsia="fr-CA"/>
        </w:rPr>
        <w:t xml:space="preserve"> le numéro de la rivière qui vous est assignée.</w:t>
      </w:r>
    </w:p>
    <w:p w:rsidR="0092733F" w:rsidRDefault="00676E9A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Démarrez</w:t>
      </w:r>
      <w:r w:rsidR="0092733F">
        <w:rPr>
          <w:lang w:eastAsia="fr-CA"/>
        </w:rPr>
        <w:t xml:space="preserve"> MATLAB</w:t>
      </w:r>
      <w:r>
        <w:rPr>
          <w:lang w:eastAsia="fr-CA"/>
        </w:rPr>
        <w:t>, sélectionnez</w:t>
      </w:r>
      <w:r w:rsidR="00B33450">
        <w:rPr>
          <w:lang w:eastAsia="fr-CA"/>
        </w:rPr>
        <w:t xml:space="preserve"> </w:t>
      </w:r>
      <w:r>
        <w:rPr>
          <w:lang w:eastAsia="fr-CA"/>
        </w:rPr>
        <w:t>votre répertoire de travail et accédez au contenu du</w:t>
      </w:r>
      <w:r w:rsidR="00B33450">
        <w:rPr>
          <w:lang w:eastAsia="fr-CA"/>
        </w:rPr>
        <w:t xml:space="preserve"> fichier </w:t>
      </w:r>
      <w:proofErr w:type="spellStart"/>
      <w:r w:rsidR="00B33450">
        <w:rPr>
          <w:lang w:eastAsia="fr-CA"/>
        </w:rPr>
        <w:t>GRDC.mat</w:t>
      </w:r>
      <w:proofErr w:type="spellEnd"/>
      <w:r w:rsidR="00B33450">
        <w:rPr>
          <w:lang w:eastAsia="fr-CA"/>
        </w:rPr>
        <w:t xml:space="preserve">. </w:t>
      </w:r>
    </w:p>
    <w:p w:rsidR="00B33450" w:rsidRDefault="00B3345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Trou</w:t>
      </w:r>
      <w:r w:rsidR="005E5627">
        <w:rPr>
          <w:lang w:eastAsia="fr-CA"/>
        </w:rPr>
        <w:t>vez</w:t>
      </w:r>
      <w:r w:rsidR="00676E9A">
        <w:rPr>
          <w:lang w:eastAsia="fr-CA"/>
        </w:rPr>
        <w:t>, au sein de la variable de type structure de votre rivière,</w:t>
      </w:r>
      <w:r>
        <w:rPr>
          <w:lang w:eastAsia="fr-CA"/>
        </w:rPr>
        <w:t xml:space="preserve"> les informations requises pour compléter le tableau suivant</w:t>
      </w:r>
    </w:p>
    <w:p w:rsidR="00EF363A" w:rsidRDefault="00EF363A" w:rsidP="00EF363A">
      <w:pPr>
        <w:ind w:left="360"/>
        <w:rPr>
          <w:lang w:eastAsia="fr-CA"/>
        </w:rPr>
      </w:pPr>
    </w:p>
    <w:tbl>
      <w:tblPr>
        <w:tblStyle w:val="Grilledutableau"/>
        <w:tblW w:w="11270" w:type="dxa"/>
        <w:tblInd w:w="-1217" w:type="dxa"/>
        <w:tblLayout w:type="fixed"/>
        <w:tblLook w:val="04A0" w:firstRow="1" w:lastRow="0" w:firstColumn="1" w:lastColumn="0" w:noHBand="0" w:noVBand="1"/>
      </w:tblPr>
      <w:tblGrid>
        <w:gridCol w:w="1610"/>
        <w:gridCol w:w="1610"/>
        <w:gridCol w:w="1610"/>
        <w:gridCol w:w="1610"/>
        <w:gridCol w:w="1610"/>
        <w:gridCol w:w="1610"/>
        <w:gridCol w:w="1610"/>
      </w:tblGrid>
      <w:tr w:rsidR="00B33450" w:rsidTr="00EF363A">
        <w:trPr>
          <w:trHeight w:val="623"/>
        </w:trPr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Numéro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Pays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Rivière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Station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Latitude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Longitude</w:t>
            </w:r>
          </w:p>
        </w:tc>
        <w:tc>
          <w:tcPr>
            <w:tcW w:w="1610" w:type="dxa"/>
            <w:vAlign w:val="center"/>
          </w:tcPr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Superficie</w:t>
            </w:r>
          </w:p>
          <w:p w:rsidR="00B33450" w:rsidRDefault="00B33450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(km</w:t>
            </w:r>
            <w:r w:rsidRPr="00B33450">
              <w:rPr>
                <w:vertAlign w:val="superscript"/>
                <w:lang w:eastAsia="fr-CA"/>
              </w:rPr>
              <w:t>2</w:t>
            </w:r>
            <w:r>
              <w:rPr>
                <w:lang w:eastAsia="fr-CA"/>
              </w:rPr>
              <w:t>)</w:t>
            </w:r>
          </w:p>
        </w:tc>
      </w:tr>
      <w:tr w:rsidR="00B33450" w:rsidTr="00EF363A">
        <w:trPr>
          <w:trHeight w:val="1020"/>
        </w:trPr>
        <w:tc>
          <w:tcPr>
            <w:tcW w:w="1610" w:type="dxa"/>
            <w:vAlign w:val="center"/>
          </w:tcPr>
          <w:p w:rsidR="00B33450" w:rsidRDefault="00B36949" w:rsidP="00B33450">
            <w:pPr>
              <w:jc w:val="center"/>
              <w:rPr>
                <w:lang w:eastAsia="fr-CA"/>
              </w:rPr>
            </w:pPr>
            <w:r w:rsidRPr="00B36949">
              <w:rPr>
                <w:lang w:eastAsia="fr-CA"/>
              </w:rPr>
              <w:t>4213440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>
              <w:rPr>
                <w:lang w:eastAsia="fr-CA"/>
              </w:rPr>
              <w:t>Canada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NORTH SASKAT</w:t>
            </w:r>
            <w:r>
              <w:rPr>
                <w:lang w:eastAsia="fr-CA"/>
              </w:rPr>
              <w:t>C</w:t>
            </w:r>
            <w:r w:rsidRPr="00EF363A">
              <w:rPr>
                <w:lang w:eastAsia="fr-CA"/>
              </w:rPr>
              <w:t>HEWAN RIVER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PRINCE ALBERT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53.202778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-105.76833</w:t>
            </w:r>
          </w:p>
        </w:tc>
        <w:tc>
          <w:tcPr>
            <w:tcW w:w="1610" w:type="dxa"/>
            <w:vAlign w:val="center"/>
          </w:tcPr>
          <w:p w:rsidR="00B33450" w:rsidRDefault="00EF363A" w:rsidP="00B33450">
            <w:pPr>
              <w:jc w:val="center"/>
              <w:rPr>
                <w:lang w:eastAsia="fr-CA"/>
              </w:rPr>
            </w:pPr>
            <w:r w:rsidRPr="00EF363A">
              <w:rPr>
                <w:lang w:eastAsia="fr-CA"/>
              </w:rPr>
              <w:t>131000.0</w:t>
            </w:r>
            <w:r>
              <w:rPr>
                <w:lang w:eastAsia="fr-CA"/>
              </w:rPr>
              <w:t>0</w:t>
            </w:r>
          </w:p>
        </w:tc>
      </w:tr>
    </w:tbl>
    <w:p w:rsidR="00EF363A" w:rsidRDefault="00EF363A" w:rsidP="00EF363A">
      <w:pPr>
        <w:ind w:left="720"/>
        <w:rPr>
          <w:lang w:eastAsia="fr-CA"/>
        </w:rPr>
      </w:pPr>
    </w:p>
    <w:p w:rsidR="00EF363A" w:rsidRDefault="00EF363A" w:rsidP="00EF363A">
      <w:pPr>
        <w:ind w:left="720"/>
        <w:rPr>
          <w:lang w:eastAsia="fr-CA"/>
        </w:rPr>
      </w:pPr>
    </w:p>
    <w:p w:rsidR="00EF363A" w:rsidRDefault="00EF363A" w:rsidP="00EF363A">
      <w:pPr>
        <w:ind w:left="720"/>
        <w:rPr>
          <w:lang w:eastAsia="fr-CA"/>
        </w:rPr>
      </w:pPr>
    </w:p>
    <w:p w:rsidR="00B33450" w:rsidRDefault="005E5627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Utilisez</w:t>
      </w:r>
      <w:r w:rsidR="00B33450">
        <w:rPr>
          <w:lang w:eastAsia="fr-CA"/>
        </w:rPr>
        <w:t xml:space="preserve"> un outil cartographique de votre choix, par exemple </w:t>
      </w:r>
      <w:proofErr w:type="spellStart"/>
      <w:r w:rsidR="00B33450">
        <w:rPr>
          <w:lang w:eastAsia="fr-CA"/>
        </w:rPr>
        <w:t>GoogleMap</w:t>
      </w:r>
      <w:proofErr w:type="spellEnd"/>
      <w:r w:rsidR="00B33450">
        <w:rPr>
          <w:lang w:eastAsia="fr-CA"/>
        </w:rPr>
        <w:t>, pour localiser l’exutoire de vo</w:t>
      </w:r>
      <w:r>
        <w:rPr>
          <w:lang w:eastAsia="fr-CA"/>
        </w:rPr>
        <w:t>tre bassin sur une carte. Placez</w:t>
      </w:r>
      <w:r w:rsidR="00B33450">
        <w:rPr>
          <w:lang w:eastAsia="fr-CA"/>
        </w:rPr>
        <w:t xml:space="preserve"> une image de cette carte dans l’espace ci-dessous.</w:t>
      </w:r>
    </w:p>
    <w:p w:rsidR="00B33450" w:rsidRDefault="007E51DF" w:rsidP="0048599A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4401168" cy="4401168"/>
            <wp:effectExtent l="0" t="0" r="635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63" cy="441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9A" w:rsidRDefault="00676E9A" w:rsidP="00676E9A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 xml:space="preserve">Concevez une fonction MATLAB </w:t>
      </w:r>
      <w:r w:rsidR="001F49F0">
        <w:rPr>
          <w:lang w:eastAsia="fr-CA"/>
        </w:rPr>
        <w:t>qui trace</w:t>
      </w:r>
      <w:r>
        <w:rPr>
          <w:lang w:eastAsia="fr-CA"/>
        </w:rPr>
        <w:t xml:space="preserve"> le débit en fonction du temps, après avoir retranché les 29 février de la base de données et remplacé les valeurs manquantes (marquée -999) par NaN. Votre figure doit avoir les caractéristiques suivantes :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x consiste en le numéro du jour, allant de 1 à 365. Identifiez cet axe par le texte ‘Jour’.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y est le débit observé de ce jour. Identifiez cet axe par le texte ‘Débit (m</w:t>
      </w:r>
      <w:r w:rsidRPr="00676E9A">
        <w:rPr>
          <w:vertAlign w:val="superscript"/>
          <w:lang w:eastAsia="fr-CA"/>
        </w:rPr>
        <w:t>3</w:t>
      </w:r>
      <w:r>
        <w:rPr>
          <w:lang w:eastAsia="fr-CA"/>
        </w:rPr>
        <w:t>/s)’.</w:t>
      </w:r>
    </w:p>
    <w:p w:rsidR="00676E9A" w:rsidRDefault="00676E9A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d’abord les hydrogrammes de chacune des années</w:t>
      </w:r>
      <w:r w:rsidR="005F1613">
        <w:rPr>
          <w:lang w:eastAsia="fr-CA"/>
        </w:rPr>
        <w:t xml:space="preserve"> avec un trait de largeur standard de couleur grise ([0.7 0.7 0.7]). Ils vont se superposer et décrire collectivement la variabilité du débit.</w:t>
      </w:r>
    </w:p>
    <w:p w:rsidR="005F1613" w:rsidRDefault="005F1613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ensuite l’hydrogramme interannuel, c’est-à-dire la moyenne, jour par jour, de tous les hydrogrammes de la directive précédente.</w:t>
      </w:r>
    </w:p>
    <w:p w:rsidR="005F1613" w:rsidRDefault="005F1613" w:rsidP="00676E9A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Placez cette figure dans l’espace ci-dessous (le format *.png fait souvent un beau travail).</w:t>
      </w:r>
    </w:p>
    <w:p w:rsidR="005F1613" w:rsidRDefault="005F1613" w:rsidP="005F1613">
      <w:pPr>
        <w:rPr>
          <w:lang w:eastAsia="fr-CA"/>
        </w:rPr>
      </w:pPr>
    </w:p>
    <w:p w:rsidR="005F1613" w:rsidRDefault="005F1613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Utilisez l’hydrogramme interannuel de votre figure pour décrire le régime hydrologique de votre rivière. Limitez-vous à 4 à 5 lignes de texte.</w:t>
      </w: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Pr="00A3552A" w:rsidRDefault="005F1613" w:rsidP="005F1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CA"/>
        </w:rPr>
      </w:pPr>
    </w:p>
    <w:p w:rsidR="005F1613" w:rsidRDefault="001F49F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lastRenderedPageBreak/>
        <w:t>Concevez une fonction MATLAB qui calcule</w:t>
      </w:r>
      <w:r w:rsidR="005F1613">
        <w:rPr>
          <w:lang w:eastAsia="fr-CA"/>
        </w:rPr>
        <w:t xml:space="preserve"> les trois indicateurs </w:t>
      </w:r>
      <w:r>
        <w:rPr>
          <w:lang w:eastAsia="fr-CA"/>
        </w:rPr>
        <w:t xml:space="preserve">hydrologiques </w:t>
      </w:r>
      <w:r w:rsidR="007231B1">
        <w:rPr>
          <w:lang w:eastAsia="fr-CA"/>
        </w:rPr>
        <w:t>suivants : moyenne, minimum et maximum,</w:t>
      </w:r>
      <w:r w:rsidR="005F1613">
        <w:rPr>
          <w:lang w:eastAsia="fr-CA"/>
        </w:rPr>
        <w:t xml:space="preserve"> pour chacune des années pour laquelle aucune observation n’est manquante. Structurez cette information en une seule variable</w:t>
      </w:r>
      <w:r>
        <w:rPr>
          <w:lang w:eastAsia="fr-CA"/>
        </w:rPr>
        <w:t xml:space="preserve"> disposée en quatre colonnes : l’année, la moyenne, le minimum et le maximum. Conservez cette variable car elle vous servira pour les TP2 et TP3.</w:t>
      </w:r>
    </w:p>
    <w:p w:rsidR="001F49F0" w:rsidRDefault="001F49F0" w:rsidP="00F83B82">
      <w:pPr>
        <w:numPr>
          <w:ilvl w:val="0"/>
          <w:numId w:val="11"/>
        </w:numPr>
        <w:rPr>
          <w:lang w:eastAsia="fr-CA"/>
        </w:rPr>
      </w:pPr>
      <w:r>
        <w:rPr>
          <w:lang w:eastAsia="fr-CA"/>
        </w:rPr>
        <w:t>Concevez une fonction MATLAB qui trace vos indicateurs hydrologiques en fonction du temps.</w:t>
      </w:r>
      <w:r w:rsidRPr="001F49F0">
        <w:rPr>
          <w:lang w:eastAsia="fr-CA"/>
        </w:rPr>
        <w:t xml:space="preserve"> </w:t>
      </w:r>
      <w:r>
        <w:rPr>
          <w:lang w:eastAsia="fr-CA"/>
        </w:rPr>
        <w:t>Votre figure doit avoir les caractéristiques suivantes :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Structurez votre figure en trois axes superposés, le premier pour la moyenne, le second pour le minimum et le troisième pour le maximum.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L’axe des x est l’année – inutile d’identifier cet axe.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 xml:space="preserve">L’axe des y est l’indicateur. Identifiez cet axe par </w:t>
      </w:r>
      <w:r w:rsidR="007231B1">
        <w:rPr>
          <w:lang w:eastAsia="fr-CA"/>
        </w:rPr>
        <w:t>un</w:t>
      </w:r>
      <w:r>
        <w:rPr>
          <w:lang w:eastAsia="fr-CA"/>
        </w:rPr>
        <w:t xml:space="preserve"> texte approprié, en spécifiant </w:t>
      </w:r>
      <w:r w:rsidR="007231B1">
        <w:rPr>
          <w:lang w:eastAsia="fr-CA"/>
        </w:rPr>
        <w:t xml:space="preserve">bien </w:t>
      </w:r>
      <w:r>
        <w:rPr>
          <w:lang w:eastAsia="fr-CA"/>
        </w:rPr>
        <w:t>l’unité de mesure.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Tracez les valeurs des indicateurs pour chacun des trois axes à tour de rôle. Puisque des années peu</w:t>
      </w:r>
      <w:r w:rsidR="007231B1">
        <w:rPr>
          <w:lang w:eastAsia="fr-CA"/>
        </w:rPr>
        <w:t>ven</w:t>
      </w:r>
      <w:r>
        <w:rPr>
          <w:lang w:eastAsia="fr-CA"/>
        </w:rPr>
        <w:t>t être manquante</w:t>
      </w:r>
      <w:r w:rsidR="007231B1">
        <w:rPr>
          <w:lang w:eastAsia="fr-CA"/>
        </w:rPr>
        <w:t>s</w:t>
      </w:r>
      <w:r>
        <w:rPr>
          <w:lang w:eastAsia="fr-CA"/>
        </w:rPr>
        <w:t>, utilisez le symbole de votre choix et ne les reliez pas par une ligne.</w:t>
      </w:r>
    </w:p>
    <w:p w:rsidR="001F49F0" w:rsidRDefault="001F49F0" w:rsidP="001F49F0">
      <w:pPr>
        <w:numPr>
          <w:ilvl w:val="1"/>
          <w:numId w:val="11"/>
        </w:numPr>
        <w:rPr>
          <w:lang w:eastAsia="fr-CA"/>
        </w:rPr>
      </w:pPr>
      <w:r>
        <w:rPr>
          <w:lang w:eastAsia="fr-CA"/>
        </w:rPr>
        <w:t>Placez cette figure dans l’espace ci-dessous.</w:t>
      </w:r>
    </w:p>
    <w:p w:rsidR="001F49F0" w:rsidRDefault="001F49F0" w:rsidP="001F49F0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Votre nom :</w:t>
      </w:r>
      <w:r w:rsidR="00B36949">
        <w:rPr>
          <w:lang w:eastAsia="fr-CA"/>
        </w:rPr>
        <w:t xml:space="preserve"> Olivier </w:t>
      </w:r>
      <w:proofErr w:type="spellStart"/>
      <w:r w:rsidR="00B36949">
        <w:rPr>
          <w:lang w:eastAsia="fr-CA"/>
        </w:rPr>
        <w:t>chalifour</w:t>
      </w:r>
      <w:proofErr w:type="spellEnd"/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Votre matricule :</w:t>
      </w:r>
      <w:r w:rsidR="00B36949">
        <w:rPr>
          <w:lang w:eastAsia="fr-CA"/>
        </w:rPr>
        <w:t xml:space="preserve"> 111 232 172</w:t>
      </w: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La date :</w:t>
      </w:r>
    </w:p>
    <w:p w:rsidR="00A3552A" w:rsidRDefault="00A3552A" w:rsidP="00A3552A">
      <w:pPr>
        <w:rPr>
          <w:lang w:eastAsia="fr-CA"/>
        </w:rPr>
      </w:pPr>
    </w:p>
    <w:p w:rsidR="00A3552A" w:rsidRDefault="00A3552A" w:rsidP="00A3552A">
      <w:pPr>
        <w:rPr>
          <w:lang w:eastAsia="fr-CA"/>
        </w:rPr>
      </w:pPr>
      <w:r>
        <w:rPr>
          <w:lang w:eastAsia="fr-CA"/>
        </w:rPr>
        <w:t>FIN</w:t>
      </w:r>
    </w:p>
    <w:p w:rsidR="005E6248" w:rsidRDefault="005E6248" w:rsidP="00A3552A">
      <w:pPr>
        <w:rPr>
          <w:lang w:eastAsia="fr-CA"/>
        </w:rPr>
      </w:pPr>
    </w:p>
    <w:p w:rsidR="00A02C36" w:rsidRDefault="00A02C36" w:rsidP="00A3552A">
      <w:pPr>
        <w:rPr>
          <w:lang w:eastAsia="fr-CA"/>
        </w:rPr>
      </w:pPr>
    </w:p>
    <w:p w:rsidR="005E6248" w:rsidRDefault="00700E71" w:rsidP="00A3552A">
      <w:pPr>
        <w:rPr>
          <w:lang w:eastAsia="fr-CA"/>
        </w:rPr>
      </w:pPr>
      <w:r>
        <w:rPr>
          <w:lang w:eastAsia="fr-CA"/>
        </w:rPr>
        <w:t>Téléversez</w:t>
      </w:r>
      <w:r w:rsidR="005E6248">
        <w:rPr>
          <w:lang w:eastAsia="fr-CA"/>
        </w:rPr>
        <w:t xml:space="preserve"> ce document en format PDF.</w:t>
      </w:r>
    </w:p>
    <w:p w:rsidR="003A19B4" w:rsidRDefault="003A19B4" w:rsidP="00A3552A">
      <w:pPr>
        <w:rPr>
          <w:lang w:eastAsia="fr-CA"/>
        </w:rPr>
      </w:pPr>
      <w:r>
        <w:rPr>
          <w:lang w:eastAsia="fr-CA"/>
        </w:rPr>
        <w:t>Respectez la date et l’heure de tombée.</w:t>
      </w:r>
    </w:p>
    <w:p w:rsidR="007231B1" w:rsidRDefault="007231B1" w:rsidP="00A3552A">
      <w:pPr>
        <w:rPr>
          <w:lang w:eastAsia="fr-CA"/>
        </w:rPr>
      </w:pPr>
      <w:r>
        <w:rPr>
          <w:lang w:eastAsia="fr-CA"/>
        </w:rPr>
        <w:t>Merci</w:t>
      </w:r>
    </w:p>
    <w:p w:rsidR="007231B1" w:rsidRPr="00F83B82" w:rsidRDefault="007231B1" w:rsidP="00A3552A">
      <w:pPr>
        <w:rPr>
          <w:lang w:eastAsia="fr-CA"/>
        </w:rPr>
      </w:pPr>
      <w:r>
        <w:rPr>
          <w:lang w:eastAsia="fr-CA"/>
        </w:rPr>
        <w:t>F</w:t>
      </w:r>
    </w:p>
    <w:sectPr w:rsidR="007231B1" w:rsidRPr="00F83B82" w:rsidSect="00BB3CA7">
      <w:headerReference w:type="default" r:id="rId10"/>
      <w:footerReference w:type="default" r:id="rId11"/>
      <w:pgSz w:w="12240" w:h="15840" w:code="1"/>
      <w:pgMar w:top="1418" w:right="1701" w:bottom="1134" w:left="1701" w:header="1021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595B" w:rsidRDefault="0053595B">
      <w:r>
        <w:separator/>
      </w:r>
    </w:p>
  </w:endnote>
  <w:endnote w:type="continuationSeparator" w:id="0">
    <w:p w:rsidR="0053595B" w:rsidRDefault="00535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3552A" w:rsidRDefault="00A3552A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7231B1" w:rsidRPr="007231B1">
      <w:rPr>
        <w:noProof/>
        <w:lang w:val="fr-FR"/>
      </w:rPr>
      <w:t>2</w:t>
    </w:r>
    <w:r>
      <w:fldChar w:fldCharType="end"/>
    </w:r>
  </w:p>
  <w:p w:rsidR="00A3552A" w:rsidRDefault="00A3552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595B" w:rsidRDefault="0053595B">
      <w:r>
        <w:separator/>
      </w:r>
    </w:p>
  </w:footnote>
  <w:footnote w:type="continuationSeparator" w:id="0">
    <w:p w:rsidR="0053595B" w:rsidRDefault="00535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4476" w:rsidRDefault="00DF4476">
    <w:pPr>
      <w:pStyle w:val="En-tte"/>
      <w:ind w:left="-73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9A1"/>
    <w:multiLevelType w:val="hybridMultilevel"/>
    <w:tmpl w:val="9D36BA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72FCF"/>
    <w:multiLevelType w:val="hybridMultilevel"/>
    <w:tmpl w:val="8AD227C2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454F5C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37ED358E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4C054C"/>
    <w:multiLevelType w:val="hybridMultilevel"/>
    <w:tmpl w:val="842AB12C"/>
    <w:lvl w:ilvl="0" w:tplc="B1627F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66A9A"/>
    <w:multiLevelType w:val="hybridMultilevel"/>
    <w:tmpl w:val="C052A376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456C54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4B4C6486"/>
    <w:multiLevelType w:val="hybridMultilevel"/>
    <w:tmpl w:val="4DBED67C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14EE8"/>
    <w:multiLevelType w:val="hybridMultilevel"/>
    <w:tmpl w:val="8DBE1DD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945BAB"/>
    <w:multiLevelType w:val="hybridMultilevel"/>
    <w:tmpl w:val="28907232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A40DF8"/>
    <w:multiLevelType w:val="hybridMultilevel"/>
    <w:tmpl w:val="28441F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757A1"/>
    <w:multiLevelType w:val="hybridMultilevel"/>
    <w:tmpl w:val="0C2AF2AE"/>
    <w:lvl w:ilvl="0" w:tplc="0C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9DC"/>
    <w:rsid w:val="00020F3A"/>
    <w:rsid w:val="000413F5"/>
    <w:rsid w:val="0009396C"/>
    <w:rsid w:val="00093B07"/>
    <w:rsid w:val="00094B8F"/>
    <w:rsid w:val="000A458F"/>
    <w:rsid w:val="000D1707"/>
    <w:rsid w:val="000E7352"/>
    <w:rsid w:val="001013B6"/>
    <w:rsid w:val="00110A6E"/>
    <w:rsid w:val="001515AE"/>
    <w:rsid w:val="00156A58"/>
    <w:rsid w:val="00174439"/>
    <w:rsid w:val="00181FF9"/>
    <w:rsid w:val="00194643"/>
    <w:rsid w:val="001A3521"/>
    <w:rsid w:val="001C3825"/>
    <w:rsid w:val="001D65BF"/>
    <w:rsid w:val="001D74F3"/>
    <w:rsid w:val="001F0E3E"/>
    <w:rsid w:val="001F49F0"/>
    <w:rsid w:val="00227860"/>
    <w:rsid w:val="00236BA8"/>
    <w:rsid w:val="002437D6"/>
    <w:rsid w:val="00271AE2"/>
    <w:rsid w:val="00286BE8"/>
    <w:rsid w:val="00291B42"/>
    <w:rsid w:val="002A216C"/>
    <w:rsid w:val="002B1876"/>
    <w:rsid w:val="002B541E"/>
    <w:rsid w:val="002C43DF"/>
    <w:rsid w:val="002D2FFB"/>
    <w:rsid w:val="002F4FA6"/>
    <w:rsid w:val="00305CB8"/>
    <w:rsid w:val="0030694D"/>
    <w:rsid w:val="003105E7"/>
    <w:rsid w:val="0032378F"/>
    <w:rsid w:val="00324F61"/>
    <w:rsid w:val="00343FF2"/>
    <w:rsid w:val="003466F0"/>
    <w:rsid w:val="00361309"/>
    <w:rsid w:val="00365F98"/>
    <w:rsid w:val="003718C3"/>
    <w:rsid w:val="0037210B"/>
    <w:rsid w:val="0039654F"/>
    <w:rsid w:val="003A19B4"/>
    <w:rsid w:val="003A7211"/>
    <w:rsid w:val="003B3B40"/>
    <w:rsid w:val="003B66A1"/>
    <w:rsid w:val="003D5D22"/>
    <w:rsid w:val="003D778E"/>
    <w:rsid w:val="003E18FB"/>
    <w:rsid w:val="003F4F09"/>
    <w:rsid w:val="004179DC"/>
    <w:rsid w:val="0042575F"/>
    <w:rsid w:val="00440C91"/>
    <w:rsid w:val="00447BAD"/>
    <w:rsid w:val="00460929"/>
    <w:rsid w:val="0048599A"/>
    <w:rsid w:val="004B6B19"/>
    <w:rsid w:val="004C1373"/>
    <w:rsid w:val="004C4019"/>
    <w:rsid w:val="004C53F0"/>
    <w:rsid w:val="004E079D"/>
    <w:rsid w:val="004E7F10"/>
    <w:rsid w:val="004F4F7E"/>
    <w:rsid w:val="00505CC3"/>
    <w:rsid w:val="00516677"/>
    <w:rsid w:val="00534A9D"/>
    <w:rsid w:val="0053595B"/>
    <w:rsid w:val="005632FE"/>
    <w:rsid w:val="00583D4E"/>
    <w:rsid w:val="005A308E"/>
    <w:rsid w:val="005B2362"/>
    <w:rsid w:val="005B5D97"/>
    <w:rsid w:val="005B7965"/>
    <w:rsid w:val="005C70B5"/>
    <w:rsid w:val="005E5627"/>
    <w:rsid w:val="005E6248"/>
    <w:rsid w:val="005F1613"/>
    <w:rsid w:val="006051EE"/>
    <w:rsid w:val="00607DB9"/>
    <w:rsid w:val="00611012"/>
    <w:rsid w:val="00616FFD"/>
    <w:rsid w:val="00622814"/>
    <w:rsid w:val="00625C0A"/>
    <w:rsid w:val="0063095B"/>
    <w:rsid w:val="00630EC3"/>
    <w:rsid w:val="00645A2B"/>
    <w:rsid w:val="0064716D"/>
    <w:rsid w:val="00650D1E"/>
    <w:rsid w:val="006527EF"/>
    <w:rsid w:val="0066405B"/>
    <w:rsid w:val="00666DA3"/>
    <w:rsid w:val="00670A74"/>
    <w:rsid w:val="00676E9A"/>
    <w:rsid w:val="00687A01"/>
    <w:rsid w:val="00695D8A"/>
    <w:rsid w:val="006A2771"/>
    <w:rsid w:val="006B6BF0"/>
    <w:rsid w:val="00700E71"/>
    <w:rsid w:val="00707A93"/>
    <w:rsid w:val="00713871"/>
    <w:rsid w:val="007231B1"/>
    <w:rsid w:val="007321DE"/>
    <w:rsid w:val="00783C37"/>
    <w:rsid w:val="00785820"/>
    <w:rsid w:val="007906F8"/>
    <w:rsid w:val="007B3060"/>
    <w:rsid w:val="007C6521"/>
    <w:rsid w:val="007D2829"/>
    <w:rsid w:val="007D4630"/>
    <w:rsid w:val="007D4F05"/>
    <w:rsid w:val="007E51DF"/>
    <w:rsid w:val="007F21CF"/>
    <w:rsid w:val="0080366D"/>
    <w:rsid w:val="0085501C"/>
    <w:rsid w:val="00864A08"/>
    <w:rsid w:val="008A03B6"/>
    <w:rsid w:val="008E14A7"/>
    <w:rsid w:val="008E766C"/>
    <w:rsid w:val="008F5FD6"/>
    <w:rsid w:val="00902946"/>
    <w:rsid w:val="00903E53"/>
    <w:rsid w:val="0092733F"/>
    <w:rsid w:val="00930B5E"/>
    <w:rsid w:val="009462D7"/>
    <w:rsid w:val="00953CC3"/>
    <w:rsid w:val="00955973"/>
    <w:rsid w:val="00973FAD"/>
    <w:rsid w:val="00983B50"/>
    <w:rsid w:val="009A1B1B"/>
    <w:rsid w:val="009B3C4F"/>
    <w:rsid w:val="009C4D6B"/>
    <w:rsid w:val="009E0867"/>
    <w:rsid w:val="009E5D3D"/>
    <w:rsid w:val="00A00F2C"/>
    <w:rsid w:val="00A029A4"/>
    <w:rsid w:val="00A02C36"/>
    <w:rsid w:val="00A13BF0"/>
    <w:rsid w:val="00A3490F"/>
    <w:rsid w:val="00A3552A"/>
    <w:rsid w:val="00A93719"/>
    <w:rsid w:val="00A93D53"/>
    <w:rsid w:val="00A97043"/>
    <w:rsid w:val="00AB38D3"/>
    <w:rsid w:val="00B31B1A"/>
    <w:rsid w:val="00B33450"/>
    <w:rsid w:val="00B36949"/>
    <w:rsid w:val="00B51564"/>
    <w:rsid w:val="00B57459"/>
    <w:rsid w:val="00B72790"/>
    <w:rsid w:val="00B7786F"/>
    <w:rsid w:val="00BA5156"/>
    <w:rsid w:val="00BB2C98"/>
    <w:rsid w:val="00BB3CA7"/>
    <w:rsid w:val="00BC3E4B"/>
    <w:rsid w:val="00BC77E9"/>
    <w:rsid w:val="00BF2A7E"/>
    <w:rsid w:val="00C029F6"/>
    <w:rsid w:val="00C111DC"/>
    <w:rsid w:val="00C122BD"/>
    <w:rsid w:val="00C30F9B"/>
    <w:rsid w:val="00C402AE"/>
    <w:rsid w:val="00C451EC"/>
    <w:rsid w:val="00C76D93"/>
    <w:rsid w:val="00C90D30"/>
    <w:rsid w:val="00CA5101"/>
    <w:rsid w:val="00CC2245"/>
    <w:rsid w:val="00CC39B6"/>
    <w:rsid w:val="00CD494A"/>
    <w:rsid w:val="00CD7D66"/>
    <w:rsid w:val="00CE42A0"/>
    <w:rsid w:val="00CE4409"/>
    <w:rsid w:val="00D25FAC"/>
    <w:rsid w:val="00D33629"/>
    <w:rsid w:val="00D543E3"/>
    <w:rsid w:val="00D575A5"/>
    <w:rsid w:val="00D64769"/>
    <w:rsid w:val="00DB0A4D"/>
    <w:rsid w:val="00DC682F"/>
    <w:rsid w:val="00DD20CA"/>
    <w:rsid w:val="00DD29DD"/>
    <w:rsid w:val="00DD5CE8"/>
    <w:rsid w:val="00DE1229"/>
    <w:rsid w:val="00DF4476"/>
    <w:rsid w:val="00E1176A"/>
    <w:rsid w:val="00E13AAD"/>
    <w:rsid w:val="00E13E1D"/>
    <w:rsid w:val="00E30C4F"/>
    <w:rsid w:val="00E30F1C"/>
    <w:rsid w:val="00E4207B"/>
    <w:rsid w:val="00E422DB"/>
    <w:rsid w:val="00E7070B"/>
    <w:rsid w:val="00E97A6F"/>
    <w:rsid w:val="00ED6D1C"/>
    <w:rsid w:val="00EE6C75"/>
    <w:rsid w:val="00EF363A"/>
    <w:rsid w:val="00EF704F"/>
    <w:rsid w:val="00F03CCB"/>
    <w:rsid w:val="00F22646"/>
    <w:rsid w:val="00F3126B"/>
    <w:rsid w:val="00F526A0"/>
    <w:rsid w:val="00F52711"/>
    <w:rsid w:val="00F5766B"/>
    <w:rsid w:val="00F607AF"/>
    <w:rsid w:val="00F7550D"/>
    <w:rsid w:val="00F81D95"/>
    <w:rsid w:val="00F83B82"/>
    <w:rsid w:val="00F9467D"/>
    <w:rsid w:val="00FA2F57"/>
    <w:rsid w:val="00FD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A7B23-429B-4F84-BD46-B60608CF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52A"/>
    <w:pPr>
      <w:spacing w:before="60" w:after="60"/>
      <w:jc w:val="both"/>
    </w:pPr>
    <w:rPr>
      <w:rFonts w:ascii="Arial" w:hAnsi="Arial"/>
      <w:szCs w:val="24"/>
      <w:lang w:eastAsia="fr-FR"/>
    </w:rPr>
  </w:style>
  <w:style w:type="paragraph" w:styleId="Titre1">
    <w:name w:val="heading 1"/>
    <w:basedOn w:val="Normal"/>
    <w:next w:val="Normal"/>
    <w:qFormat/>
    <w:rsid w:val="002F4FA6"/>
    <w:pPr>
      <w:keepNext/>
      <w:spacing w:before="240" w:line="240" w:lineRule="exact"/>
      <w:outlineLvl w:val="0"/>
    </w:pPr>
    <w:rPr>
      <w:rFonts w:cs="Arial"/>
      <w:b/>
      <w:bCs/>
      <w:kern w:val="32"/>
      <w:lang w:eastAsia="fr-CA"/>
    </w:rPr>
  </w:style>
  <w:style w:type="paragraph" w:styleId="Titre3">
    <w:name w:val="heading 3"/>
    <w:next w:val="Normal"/>
    <w:qFormat/>
    <w:rsid w:val="00A3490F"/>
    <w:pPr>
      <w:keepNext/>
      <w:keepLines/>
      <w:tabs>
        <w:tab w:val="left" w:pos="720"/>
        <w:tab w:val="right" w:leader="dot" w:pos="8640"/>
      </w:tabs>
      <w:spacing w:before="240" w:line="320" w:lineRule="atLeast"/>
      <w:ind w:left="720" w:hanging="720"/>
      <w:jc w:val="both"/>
      <w:outlineLvl w:val="2"/>
    </w:pPr>
    <w:rPr>
      <w:b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1A35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link w:val="Pieddepage"/>
    <w:uiPriority w:val="99"/>
    <w:rsid w:val="00A3552A"/>
    <w:rPr>
      <w:rFonts w:ascii="Arial" w:hAnsi="Arial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76E9A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5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%20and%20Settings\fanctil\Application%20Data\Microsoft\Mod&#232;les\Papier%20ent&#234;te%20UL%20FA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D71B9-72B5-4698-A10E-2F05515F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E:\Documents and Settings\fanctil\Application Data\Microsoft\Modèles\Papier entête UL FA.dot</Template>
  <TotalTime>15</TotalTime>
  <Pages>3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9 octobre 2002</vt:lpstr>
    </vt:vector>
  </TitlesOfParts>
  <Company>Université Laval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9 octobre 2002</dc:title>
  <dc:subject/>
  <dc:creator>fanctil</dc:creator>
  <cp:keywords/>
  <dc:description/>
  <cp:lastModifiedBy>Olivier Chalifour</cp:lastModifiedBy>
  <cp:revision>9</cp:revision>
  <cp:lastPrinted>2007-03-14T14:39:00Z</cp:lastPrinted>
  <dcterms:created xsi:type="dcterms:W3CDTF">2019-08-22T12:56:00Z</dcterms:created>
  <dcterms:modified xsi:type="dcterms:W3CDTF">2020-09-09T21:02:00Z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</Properties>
</file>